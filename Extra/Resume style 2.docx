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74"/>
        <w:gridCol w:w="6723"/>
      </w:tblGrid>
      <w:tr w:rsidR="002C2CDD" w:rsidRPr="00906BEE" w14:paraId="7A6EE16A" w14:textId="77777777" w:rsidTr="001A1576">
        <w:trPr>
          <w:trHeight w:val="11709"/>
        </w:trPr>
        <w:tc>
          <w:tcPr>
            <w:tcW w:w="3774" w:type="dxa"/>
            <w:tcMar>
              <w:top w:w="504" w:type="dxa"/>
              <w:right w:w="720" w:type="dxa"/>
            </w:tcMar>
          </w:tcPr>
          <w:p w14:paraId="0DF0F23D" w14:textId="77777777" w:rsidR="00523479" w:rsidRPr="00906BEE" w:rsidRDefault="00F74B04" w:rsidP="00523479">
            <w:pPr>
              <w:pStyle w:val="Initials"/>
            </w:pPr>
            <w:r>
              <w:t>M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C4D8A61" wp14:editId="45C2A08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8255" b="889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14210F2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A</w:t>
            </w:r>
          </w:p>
          <w:p w14:paraId="6F89CCA6" w14:textId="77777777" w:rsidR="00A50939" w:rsidRPr="00906BEE" w:rsidRDefault="00A41B9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E480AC282DF4655B9C6F52C3888896F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147CE8E1" w14:textId="77777777" w:rsidR="002C2CDD" w:rsidRPr="00C07207" w:rsidRDefault="001A1576" w:rsidP="001A1576">
            <w:r w:rsidRPr="00C07207">
              <w:t>Information Technology Student at DePaul University, looking forward to pursuing an internship within the IT field to further expand my Knowledge white utilizing my educational and professional experience.</w:t>
            </w:r>
          </w:p>
          <w:p w14:paraId="16FEBADC" w14:textId="77777777" w:rsidR="002C2CDD" w:rsidRPr="00906BEE" w:rsidRDefault="00567288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371EC284D524279865CE7D4325112F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5534976" w14:textId="77777777" w:rsidR="001A1576" w:rsidRPr="00A40999" w:rsidRDefault="001A1576" w:rsidP="001A1576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728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PROGRAMMING LANGUAGES:</w:t>
            </w:r>
            <w:r w:rsidRPr="00A4099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C++, JAVA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HTML</w:t>
            </w:r>
            <w:r w:rsidR="0056728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CSS, JAVASCRIPT, SQL</w:t>
            </w:r>
            <w:r w:rsidR="0056728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A4099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7360EE8" w14:textId="77777777" w:rsidR="001A1576" w:rsidRPr="00A40999" w:rsidRDefault="001A1576" w:rsidP="001A1576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728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HARDWARE:</w:t>
            </w:r>
            <w:r w:rsidRPr="00A4099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Build a computer from scratch and recover information from hard drives/SSD</w:t>
            </w:r>
          </w:p>
          <w:p w14:paraId="5FE6A85B" w14:textId="77777777" w:rsidR="00741125" w:rsidRDefault="001A1576" w:rsidP="001A1576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728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NETWORKING: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</w:t>
            </w:r>
            <w:r w:rsidRPr="00A4099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nowledge of switches, routers, servers, cables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and IP address.</w:t>
            </w:r>
          </w:p>
          <w:p w14:paraId="2ED58F3D" w14:textId="77777777" w:rsidR="0061379E" w:rsidRPr="00A40999" w:rsidRDefault="0061379E" w:rsidP="0061379E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728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 SYSTEMS:</w:t>
            </w:r>
            <w:r w:rsidRPr="00A4099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Windows XP, Vista, 7, 8, Windows 10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macOS.</w:t>
            </w:r>
          </w:p>
          <w:p w14:paraId="51E4EB61" w14:textId="77777777" w:rsidR="0061379E" w:rsidRPr="001A1576" w:rsidRDefault="0061379E" w:rsidP="0061379E">
            <w:pPr>
              <w:pStyle w:val="ListParagraph"/>
              <w:spacing w:after="1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723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3"/>
            </w:tblGrid>
            <w:tr w:rsidR="00C612DA" w:rsidRPr="00906BEE" w14:paraId="77927164" w14:textId="77777777" w:rsidTr="001A1576">
              <w:trPr>
                <w:trHeight w:hRule="exact" w:val="1334"/>
              </w:trPr>
              <w:tc>
                <w:tcPr>
                  <w:tcW w:w="6723" w:type="dxa"/>
                  <w:vAlign w:val="center"/>
                </w:tcPr>
                <w:p w14:paraId="5626C85F" w14:textId="77777777" w:rsidR="00C612DA" w:rsidRPr="00906BEE" w:rsidRDefault="00A41B9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7811D960BEC24E61BF88F4630E8E771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74B04">
                        <w:t>Mahmmadaamir Patel</w:t>
                      </w:r>
                    </w:sdtContent>
                  </w:sdt>
                </w:p>
                <w:p w14:paraId="28E1C013" w14:textId="77777777" w:rsidR="00906BEE" w:rsidRPr="00906BEE" w:rsidRDefault="00A41B9E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7038387568B14BEABEDFF93FDECC892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74B04">
                        <w:t>Information Technology</w:t>
                      </w:r>
                    </w:sdtContent>
                  </w:sdt>
                </w:p>
              </w:tc>
            </w:tr>
          </w:tbl>
          <w:p w14:paraId="4814F706" w14:textId="77777777" w:rsidR="002C2CDD" w:rsidRPr="00906BEE" w:rsidRDefault="00A41B9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6EB09FE3CA1E4682B3BF3C819F53CBD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7557805" w14:textId="77777777" w:rsidR="002C2CDD" w:rsidRPr="00906BEE" w:rsidRDefault="001A1576" w:rsidP="007569C1">
            <w:pPr>
              <w:pStyle w:val="Heading4"/>
            </w:pPr>
            <w:r>
              <w:t>Assistant Manager</w:t>
            </w:r>
            <w:r w:rsidR="002C2CDD" w:rsidRPr="00906BEE">
              <w:t xml:space="preserve"> • </w:t>
            </w:r>
            <w:r>
              <w:t>Dunkin Donuts</w:t>
            </w:r>
            <w:r w:rsidR="002C2CDD" w:rsidRPr="00906BEE">
              <w:t xml:space="preserve"> • </w:t>
            </w:r>
            <w:r w:rsidR="00E30A8A">
              <w:t>SEP 2017</w:t>
            </w:r>
            <w:r w:rsidR="00F47E97" w:rsidRPr="00906BEE">
              <w:t xml:space="preserve"> – </w:t>
            </w:r>
            <w:r w:rsidR="00E30A8A">
              <w:t>present</w:t>
            </w:r>
          </w:p>
          <w:p w14:paraId="54EA45A9" w14:textId="77777777" w:rsidR="00567288" w:rsidRPr="00C07207" w:rsidRDefault="00567288" w:rsidP="0061379E">
            <w:pPr>
              <w:pStyle w:val="ListParagraph"/>
              <w:numPr>
                <w:ilvl w:val="0"/>
                <w:numId w:val="11"/>
              </w:numPr>
            </w:pPr>
            <w:r w:rsidRPr="00C07207">
              <w:t>Assign daily tasks to employees</w:t>
            </w:r>
            <w:r w:rsidR="00E30A8A" w:rsidRPr="00C07207">
              <w:t>.</w:t>
            </w:r>
          </w:p>
          <w:p w14:paraId="3A7F492C" w14:textId="77777777" w:rsidR="00E30A8A" w:rsidRPr="00C07207" w:rsidRDefault="00E30A8A" w:rsidP="0061379E">
            <w:pPr>
              <w:pStyle w:val="ListParagraph"/>
              <w:numPr>
                <w:ilvl w:val="0"/>
                <w:numId w:val="11"/>
              </w:numPr>
            </w:pPr>
            <w:r w:rsidRPr="00C07207">
              <w:t>Manage registers and cash positions.</w:t>
            </w:r>
          </w:p>
          <w:p w14:paraId="40270296" w14:textId="77777777" w:rsidR="002C2CDD" w:rsidRPr="00C07207" w:rsidRDefault="0061379E" w:rsidP="0061379E">
            <w:pPr>
              <w:pStyle w:val="ListParagraph"/>
              <w:numPr>
                <w:ilvl w:val="0"/>
                <w:numId w:val="11"/>
              </w:numPr>
            </w:pPr>
            <w:r w:rsidRPr="00C07207">
              <w:t>Monitor and Create employee schedules.</w:t>
            </w:r>
          </w:p>
          <w:p w14:paraId="339B1A05" w14:textId="77777777" w:rsidR="0061379E" w:rsidRDefault="0061379E" w:rsidP="00C07207">
            <w:pPr>
              <w:pStyle w:val="ListParagraph"/>
              <w:numPr>
                <w:ilvl w:val="0"/>
                <w:numId w:val="11"/>
              </w:numPr>
            </w:pPr>
            <w:r w:rsidRPr="00C07207">
              <w:t>Train new employees and handle any escalated situations in a positive, professional manner.</w:t>
            </w:r>
          </w:p>
          <w:p w14:paraId="60421060" w14:textId="77777777" w:rsidR="00C07207" w:rsidRPr="00C07207" w:rsidRDefault="00C07207" w:rsidP="00C07207">
            <w:pPr>
              <w:pStyle w:val="ListParagraph"/>
              <w:numPr>
                <w:ilvl w:val="0"/>
                <w:numId w:val="11"/>
              </w:numPr>
            </w:pPr>
          </w:p>
          <w:p w14:paraId="617B158E" w14:textId="77777777" w:rsidR="002C2CDD" w:rsidRPr="00906BEE" w:rsidRDefault="00E30A8A" w:rsidP="007569C1">
            <w:pPr>
              <w:pStyle w:val="Heading4"/>
            </w:pPr>
            <w:r>
              <w:t>TECH Support</w:t>
            </w:r>
            <w:r w:rsidR="002C2CDD" w:rsidRPr="00906BEE">
              <w:t xml:space="preserve"> • </w:t>
            </w:r>
            <w:r>
              <w:t>airso services</w:t>
            </w:r>
            <w:r w:rsidR="002C2CDD" w:rsidRPr="00906BEE">
              <w:t xml:space="preserve"> •</w:t>
            </w:r>
            <w:r>
              <w:t>JUN 2019</w:t>
            </w:r>
            <w:r w:rsidR="00F47E97" w:rsidRPr="00906BEE">
              <w:t xml:space="preserve"> – </w:t>
            </w:r>
            <w:r>
              <w:t>SEP 2019</w:t>
            </w:r>
          </w:p>
          <w:p w14:paraId="49F6CAE4" w14:textId="77777777" w:rsidR="002C2CDD" w:rsidRDefault="00E30A8A" w:rsidP="00E30A8A">
            <w:pPr>
              <w:pStyle w:val="ListParagraph"/>
              <w:numPr>
                <w:ilvl w:val="0"/>
                <w:numId w:val="11"/>
              </w:numPr>
            </w:pPr>
            <w:r>
              <w:t>Install and configure computers, printers, scanners, and networking equipment.</w:t>
            </w:r>
          </w:p>
          <w:p w14:paraId="1BD272A9" w14:textId="77777777" w:rsidR="00E30A8A" w:rsidRDefault="00E30A8A" w:rsidP="00E30A8A">
            <w:pPr>
              <w:pStyle w:val="ListParagraph"/>
              <w:numPr>
                <w:ilvl w:val="0"/>
                <w:numId w:val="11"/>
              </w:numPr>
            </w:pPr>
            <w:r>
              <w:t>Monitor and maintain equipment.</w:t>
            </w:r>
          </w:p>
          <w:p w14:paraId="73856B19" w14:textId="77777777" w:rsidR="00E30A8A" w:rsidRDefault="00E30A8A" w:rsidP="00C07207">
            <w:pPr>
              <w:pStyle w:val="ListParagraph"/>
              <w:numPr>
                <w:ilvl w:val="0"/>
                <w:numId w:val="11"/>
              </w:numPr>
            </w:pPr>
            <w:r>
              <w:t>Responding to service issues and requests in a timely manner.</w:t>
            </w:r>
          </w:p>
          <w:p w14:paraId="606A96A4" w14:textId="77777777" w:rsidR="00C07207" w:rsidRPr="00906BEE" w:rsidRDefault="00C07207" w:rsidP="00C07207">
            <w:pPr>
              <w:pStyle w:val="ListParagraph"/>
              <w:numPr>
                <w:ilvl w:val="0"/>
                <w:numId w:val="11"/>
              </w:numPr>
            </w:pPr>
            <w:r>
              <w:t>Test, repair or replace new equipment.</w:t>
            </w:r>
          </w:p>
          <w:p w14:paraId="7421F574" w14:textId="77777777" w:rsidR="002C2CDD" w:rsidRPr="00906BEE" w:rsidRDefault="00A41B9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DE6DD013B76A4CB4B3FEC200FAB952F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5D26836" w14:textId="77777777" w:rsidR="002C2CDD" w:rsidRPr="00906BEE" w:rsidRDefault="00F74B04" w:rsidP="007569C1">
            <w:pPr>
              <w:pStyle w:val="Heading4"/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associates degree </w:t>
            </w:r>
            <w:r w:rsidR="002C2CDD" w:rsidRPr="00906BEE">
              <w:t xml:space="preserve">• </w:t>
            </w:r>
            <w:r>
              <w:t>Wilbur wright college</w:t>
            </w:r>
          </w:p>
          <w:p w14:paraId="03F4D03D" w14:textId="77777777" w:rsidR="00567288" w:rsidRDefault="00567288" w:rsidP="007569C1">
            <w:r>
              <w:t xml:space="preserve">  </w:t>
            </w:r>
            <w:r w:rsidR="00F74B04">
              <w:t xml:space="preserve">Associates Degree in science </w:t>
            </w:r>
            <w:r w:rsidR="001A1576">
              <w:t>(</w:t>
            </w:r>
            <w:r w:rsidR="00F74B04">
              <w:t>GPA – 3.</w:t>
            </w:r>
            <w:r w:rsidR="001A1576">
              <w:t>4/3.7)</w:t>
            </w:r>
          </w:p>
          <w:p w14:paraId="61E567DC" w14:textId="77777777" w:rsidR="00567288" w:rsidRDefault="00567288" w:rsidP="00567288">
            <w:r>
              <w:t xml:space="preserve">  August 2017 – December 2019</w:t>
            </w:r>
          </w:p>
          <w:p w14:paraId="38CE4980" w14:textId="77777777" w:rsidR="001A1576" w:rsidRDefault="001A1576" w:rsidP="001A1576">
            <w:pPr>
              <w:pStyle w:val="ListParagraph"/>
              <w:numPr>
                <w:ilvl w:val="0"/>
                <w:numId w:val="11"/>
              </w:numPr>
            </w:pPr>
            <w:r>
              <w:t>Enlisted on Dean’s academic achieving list.</w:t>
            </w:r>
          </w:p>
          <w:p w14:paraId="5CE68086" w14:textId="77777777" w:rsidR="001A1576" w:rsidRPr="00906BEE" w:rsidRDefault="001A1576" w:rsidP="001A1576">
            <w:pPr>
              <w:pStyle w:val="ListParagraph"/>
              <w:numPr>
                <w:ilvl w:val="0"/>
                <w:numId w:val="11"/>
              </w:numPr>
            </w:pPr>
            <w:r>
              <w:t>Former member of IT club.</w:t>
            </w:r>
          </w:p>
          <w:p w14:paraId="11DD8A65" w14:textId="77777777" w:rsidR="0061379E" w:rsidRDefault="0061379E" w:rsidP="0061379E">
            <w:pPr>
              <w:pStyle w:val="Heading4"/>
            </w:pPr>
            <w:r>
              <w:t>BACHELOR’S</w:t>
            </w:r>
            <w:r w:rsidR="00F74B04">
              <w:t xml:space="preserve"> Degree </w:t>
            </w:r>
            <w:bookmarkStart w:id="0" w:name="_GoBack"/>
            <w:bookmarkEnd w:id="0"/>
            <w:r w:rsidR="002C2CDD" w:rsidRPr="00906BEE">
              <w:t xml:space="preserve">• </w:t>
            </w:r>
            <w:r w:rsidR="001A1576">
              <w:t>depaul university</w:t>
            </w:r>
          </w:p>
          <w:p w14:paraId="7B1305E0" w14:textId="77777777" w:rsidR="00567288" w:rsidRDefault="00567288" w:rsidP="00567288">
            <w:r>
              <w:t xml:space="preserve">  </w:t>
            </w:r>
            <w:r w:rsidR="0061379E">
              <w:t xml:space="preserve">Bachelor’s Degree in Information Technology (GPA </w:t>
            </w:r>
            <w:r>
              <w:t>–</w:t>
            </w:r>
            <w:r w:rsidR="0061379E">
              <w:t xml:space="preserve"> </w:t>
            </w:r>
            <w:r>
              <w:t>3.4/3.7)</w:t>
            </w:r>
          </w:p>
          <w:p w14:paraId="23D563A1" w14:textId="77777777" w:rsidR="00741125" w:rsidRDefault="00567288" w:rsidP="00C07207">
            <w:r>
              <w:t xml:space="preserve">  January 2020 – present</w:t>
            </w:r>
            <w:r w:rsidRPr="0061379E">
              <w:t xml:space="preserve"> </w:t>
            </w:r>
          </w:p>
          <w:p w14:paraId="4C5BD7B4" w14:textId="77777777" w:rsidR="00C07207" w:rsidRPr="00906BEE" w:rsidRDefault="00C07207" w:rsidP="00C07207">
            <w:pPr>
              <w:pStyle w:val="ListParagraph"/>
              <w:numPr>
                <w:ilvl w:val="0"/>
                <w:numId w:val="11"/>
              </w:numPr>
            </w:pPr>
            <w:r>
              <w:t>Anticipated Date of Graduation – May 2022</w:t>
            </w:r>
          </w:p>
        </w:tc>
      </w:tr>
    </w:tbl>
    <w:p w14:paraId="18CB6CF9" w14:textId="77777777" w:rsidR="00C07207" w:rsidRDefault="00C07207">
      <w:pPr>
        <w:pStyle w:val="NoSpacing"/>
      </w:pPr>
    </w:p>
    <w:sectPr w:rsidR="00C07207" w:rsidSect="00C07207">
      <w:footerReference w:type="default" r:id="rId10"/>
      <w:footerReference w:type="first" r:id="rId11"/>
      <w:pgSz w:w="12240" w:h="15840"/>
      <w:pgMar w:top="864" w:right="864" w:bottom="2304" w:left="864" w:header="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F233F" w14:textId="77777777" w:rsidR="00A41B9E" w:rsidRDefault="00A41B9E" w:rsidP="00713050">
      <w:pPr>
        <w:spacing w:line="240" w:lineRule="auto"/>
      </w:pPr>
      <w:r>
        <w:separator/>
      </w:r>
    </w:p>
  </w:endnote>
  <w:endnote w:type="continuationSeparator" w:id="0">
    <w:p w14:paraId="0FCA5BD7" w14:textId="77777777" w:rsidR="00A41B9E" w:rsidRDefault="00A41B9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B44E79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1D003F8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7FC5085" wp14:editId="35A9CA38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9A564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350E1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BFA042" wp14:editId="4B73DC9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9CE7D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26B8A9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E36EAB" wp14:editId="4E1964B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57CF20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B16A3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F39D570" wp14:editId="28BE076D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FA522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A33DD4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D7598B9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370B744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6337F2C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0A2A22A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DCE1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58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684"/>
      <w:gridCol w:w="3685"/>
      <w:gridCol w:w="3685"/>
    </w:tblGrid>
    <w:tr w:rsidR="00F74B04" w14:paraId="4899BC07" w14:textId="77777777" w:rsidTr="00F74B04">
      <w:trPr>
        <w:trHeight w:val="191"/>
      </w:trPr>
      <w:tc>
        <w:tcPr>
          <w:tcW w:w="368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A673A5" w14:textId="77777777" w:rsidR="00F74B04" w:rsidRDefault="00F74B04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D2F9CFE" wp14:editId="46A67F2F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07E96D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68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AF35B1" w14:textId="77777777" w:rsidR="00F74B04" w:rsidRDefault="00F74B04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C6A0FC7" wp14:editId="0BEC401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58BA3D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68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AB9C58" w14:textId="77777777" w:rsidR="00F74B04" w:rsidRDefault="00F74B04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63F433" wp14:editId="729BF854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DC38A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aZDVCCRIAAKZkAAAOAAAAAAAAAAAAAAAA&#10;AC4CAABkcnMvZTJvRG9jLnhtbFBLAQItABQABgAIAAAAIQBoRxvQ2AAAAAMBAAAPAAAAAAAAAAAA&#10;AAAAAGMUAABkcnMvZG93bnJldi54bWxQSwUGAAAAAAQABADzAAAAa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F74B04" w14:paraId="741679B9" w14:textId="77777777" w:rsidTr="00F74B04">
      <w:trPr>
        <w:trHeight w:val="181"/>
      </w:trPr>
      <w:tc>
        <w:tcPr>
          <w:tcW w:w="3684" w:type="dxa"/>
          <w:tcMar>
            <w:top w:w="144" w:type="dxa"/>
            <w:left w:w="115" w:type="dxa"/>
            <w:right w:w="115" w:type="dxa"/>
          </w:tcMar>
        </w:tcPr>
        <w:p w14:paraId="4CCF2D49" w14:textId="77777777" w:rsidR="00F74B04" w:rsidRPr="00CA3DF1" w:rsidRDefault="00F74B04" w:rsidP="003C5528">
          <w:pPr>
            <w:pStyle w:val="Footer"/>
          </w:pPr>
          <w:r>
            <w:t>aamir8567@gmail.com</w:t>
          </w:r>
        </w:p>
      </w:tc>
      <w:tc>
        <w:tcPr>
          <w:tcW w:w="3685" w:type="dxa"/>
          <w:tcMar>
            <w:top w:w="144" w:type="dxa"/>
            <w:left w:w="115" w:type="dxa"/>
            <w:right w:w="115" w:type="dxa"/>
          </w:tcMar>
        </w:tcPr>
        <w:p w14:paraId="43093411" w14:textId="77777777" w:rsidR="00F74B04" w:rsidRPr="00C2098A" w:rsidRDefault="00F74B04" w:rsidP="00217980">
          <w:pPr>
            <w:pStyle w:val="Footer"/>
          </w:pPr>
          <w:r>
            <w:t>872-985-4361</w:t>
          </w:r>
        </w:p>
      </w:tc>
      <w:tc>
        <w:tcPr>
          <w:tcW w:w="3685" w:type="dxa"/>
          <w:tcMar>
            <w:top w:w="144" w:type="dxa"/>
            <w:left w:w="115" w:type="dxa"/>
            <w:right w:w="115" w:type="dxa"/>
          </w:tcMar>
        </w:tcPr>
        <w:p w14:paraId="531F5541" w14:textId="77777777" w:rsidR="00F74B04" w:rsidRPr="00C2098A" w:rsidRDefault="00A41B9E" w:rsidP="00217980">
          <w:pPr>
            <w:pStyle w:val="Footer"/>
          </w:pPr>
          <w:hyperlink r:id="rId1" w:history="1">
            <w:r w:rsidR="00F74B04" w:rsidRPr="00F74B04">
              <w:rPr>
                <w:rStyle w:val="Hyperlink"/>
              </w:rPr>
              <w:t>LINKEDIn</w:t>
            </w:r>
          </w:hyperlink>
          <w:r w:rsidR="00F74B04">
            <w:t xml:space="preserve"> </w:t>
          </w:r>
        </w:p>
      </w:tc>
    </w:tr>
    <w:tr w:rsidR="00F74B04" w14:paraId="78980890" w14:textId="77777777" w:rsidTr="00F74B04">
      <w:trPr>
        <w:trHeight w:val="88"/>
      </w:trPr>
      <w:tc>
        <w:tcPr>
          <w:tcW w:w="3684" w:type="dxa"/>
          <w:tcMar>
            <w:top w:w="144" w:type="dxa"/>
            <w:left w:w="115" w:type="dxa"/>
            <w:right w:w="115" w:type="dxa"/>
          </w:tcMar>
        </w:tcPr>
        <w:p w14:paraId="1D48A99E" w14:textId="77777777" w:rsidR="00F74B04" w:rsidRDefault="00F74B04" w:rsidP="003C5528">
          <w:pPr>
            <w:pStyle w:val="Footer"/>
          </w:pPr>
        </w:p>
      </w:tc>
      <w:tc>
        <w:tcPr>
          <w:tcW w:w="3685" w:type="dxa"/>
          <w:tcMar>
            <w:top w:w="144" w:type="dxa"/>
            <w:left w:w="115" w:type="dxa"/>
            <w:right w:w="115" w:type="dxa"/>
          </w:tcMar>
        </w:tcPr>
        <w:p w14:paraId="079FCC2C" w14:textId="77777777" w:rsidR="00F74B04" w:rsidRDefault="00F74B04" w:rsidP="00217980">
          <w:pPr>
            <w:pStyle w:val="Footer"/>
          </w:pPr>
        </w:p>
      </w:tc>
      <w:tc>
        <w:tcPr>
          <w:tcW w:w="3685" w:type="dxa"/>
          <w:tcMar>
            <w:top w:w="144" w:type="dxa"/>
            <w:left w:w="115" w:type="dxa"/>
            <w:right w:w="115" w:type="dxa"/>
          </w:tcMar>
        </w:tcPr>
        <w:p w14:paraId="18686930" w14:textId="77777777" w:rsidR="00F74B04" w:rsidRDefault="00F74B04" w:rsidP="00217980">
          <w:pPr>
            <w:pStyle w:val="Footer"/>
          </w:pPr>
        </w:p>
      </w:tc>
    </w:tr>
  </w:tbl>
  <w:p w14:paraId="7B8D6A0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4CA7D" w14:textId="77777777" w:rsidR="00A41B9E" w:rsidRDefault="00A41B9E" w:rsidP="00713050">
      <w:pPr>
        <w:spacing w:line="240" w:lineRule="auto"/>
      </w:pPr>
      <w:r>
        <w:separator/>
      </w:r>
    </w:p>
  </w:footnote>
  <w:footnote w:type="continuationSeparator" w:id="0">
    <w:p w14:paraId="2C79C060" w14:textId="77777777" w:rsidR="00A41B9E" w:rsidRDefault="00A41B9E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ED0E66"/>
    <w:multiLevelType w:val="hybridMultilevel"/>
    <w:tmpl w:val="F5E60F2E"/>
    <w:lvl w:ilvl="0" w:tplc="AFA83E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04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1576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67288"/>
    <w:rsid w:val="005729B0"/>
    <w:rsid w:val="00583E4F"/>
    <w:rsid w:val="0061379E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1B9E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07207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418F7"/>
    <w:rsid w:val="00D97A41"/>
    <w:rsid w:val="00DD3CF6"/>
    <w:rsid w:val="00DD6416"/>
    <w:rsid w:val="00DF4E0A"/>
    <w:rsid w:val="00E02DCD"/>
    <w:rsid w:val="00E12C60"/>
    <w:rsid w:val="00E22E87"/>
    <w:rsid w:val="00E30A8A"/>
    <w:rsid w:val="00E57630"/>
    <w:rsid w:val="00E86C2B"/>
    <w:rsid w:val="00EB2D52"/>
    <w:rsid w:val="00EF7CC9"/>
    <w:rsid w:val="00F207C0"/>
    <w:rsid w:val="00F20AE5"/>
    <w:rsid w:val="00F47E97"/>
    <w:rsid w:val="00F645C7"/>
    <w:rsid w:val="00F74B0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2AA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4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amir-patel-9563959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the%20dumbass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480AC282DF4655B9C6F52C38888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4605B-EE12-4630-A64E-2CD509578AD5}"/>
      </w:docPartPr>
      <w:docPartBody>
        <w:p w:rsidR="00D631E3" w:rsidRDefault="003157EF">
          <w:pPr>
            <w:pStyle w:val="2E480AC282DF4655B9C6F52C3888896F"/>
          </w:pPr>
          <w:r w:rsidRPr="00906BEE">
            <w:t>Objective</w:t>
          </w:r>
        </w:p>
      </w:docPartBody>
    </w:docPart>
    <w:docPart>
      <w:docPartPr>
        <w:name w:val="2371EC284D524279865CE7D432511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EBD07-7BE0-428E-BE80-40BB18FE2D46}"/>
      </w:docPartPr>
      <w:docPartBody>
        <w:p w:rsidR="00D631E3" w:rsidRDefault="003157EF">
          <w:pPr>
            <w:pStyle w:val="2371EC284D524279865CE7D4325112F8"/>
          </w:pPr>
          <w:r w:rsidRPr="00906BEE">
            <w:t>Skills</w:t>
          </w:r>
        </w:p>
      </w:docPartBody>
    </w:docPart>
    <w:docPart>
      <w:docPartPr>
        <w:name w:val="7811D960BEC24E61BF88F4630E8E7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10AEC-41AC-48D9-B83B-94D3AE37492B}"/>
      </w:docPartPr>
      <w:docPartBody>
        <w:p w:rsidR="00D631E3" w:rsidRDefault="003157EF">
          <w:pPr>
            <w:pStyle w:val="7811D960BEC24E61BF88F4630E8E7715"/>
          </w:pPr>
          <w:r>
            <w:t>Your name</w:t>
          </w:r>
        </w:p>
      </w:docPartBody>
    </w:docPart>
    <w:docPart>
      <w:docPartPr>
        <w:name w:val="7038387568B14BEABEDFF93FDECC8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12AD3-BA72-4C9C-A1E8-55C5B360D6E0}"/>
      </w:docPartPr>
      <w:docPartBody>
        <w:p w:rsidR="00D631E3" w:rsidRDefault="003157EF">
          <w:pPr>
            <w:pStyle w:val="7038387568B14BEABEDFF93FDECC8924"/>
          </w:pPr>
          <w:r w:rsidRPr="007D6458">
            <w:t>Profession or Industry</w:t>
          </w:r>
        </w:p>
      </w:docPartBody>
    </w:docPart>
    <w:docPart>
      <w:docPartPr>
        <w:name w:val="6EB09FE3CA1E4682B3BF3C819F53C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1E82-16A1-4A2E-AEE1-051F3C07D106}"/>
      </w:docPartPr>
      <w:docPartBody>
        <w:p w:rsidR="00D631E3" w:rsidRDefault="003157EF">
          <w:pPr>
            <w:pStyle w:val="6EB09FE3CA1E4682B3BF3C819F53CBD0"/>
          </w:pPr>
          <w:r w:rsidRPr="00906BEE">
            <w:t>Experience</w:t>
          </w:r>
        </w:p>
      </w:docPartBody>
    </w:docPart>
    <w:docPart>
      <w:docPartPr>
        <w:name w:val="DE6DD013B76A4CB4B3FEC200FAB9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8D662-F15F-4BA3-B8D3-9A5C4D66E5AB}"/>
      </w:docPartPr>
      <w:docPartBody>
        <w:p w:rsidR="00D631E3" w:rsidRDefault="003157EF">
          <w:pPr>
            <w:pStyle w:val="DE6DD013B76A4CB4B3FEC200FAB952F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E3"/>
    <w:rsid w:val="003157EF"/>
    <w:rsid w:val="00D6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669A3EAD04412B9EDCF0C1B572330C">
    <w:name w:val="D9669A3EAD04412B9EDCF0C1B572330C"/>
  </w:style>
  <w:style w:type="paragraph" w:customStyle="1" w:styleId="2E480AC282DF4655B9C6F52C3888896F">
    <w:name w:val="2E480AC282DF4655B9C6F52C3888896F"/>
  </w:style>
  <w:style w:type="paragraph" w:customStyle="1" w:styleId="54036354D6244AD0A33BC5FA38507B1A">
    <w:name w:val="54036354D6244AD0A33BC5FA38507B1A"/>
  </w:style>
  <w:style w:type="paragraph" w:customStyle="1" w:styleId="2371EC284D524279865CE7D4325112F8">
    <w:name w:val="2371EC284D524279865CE7D4325112F8"/>
  </w:style>
  <w:style w:type="paragraph" w:customStyle="1" w:styleId="B34C03D9BEA24490B7BBD69354DE7E46">
    <w:name w:val="B34C03D9BEA24490B7BBD69354DE7E46"/>
  </w:style>
  <w:style w:type="paragraph" w:customStyle="1" w:styleId="7811D960BEC24E61BF88F4630E8E7715">
    <w:name w:val="7811D960BEC24E61BF88F4630E8E7715"/>
  </w:style>
  <w:style w:type="paragraph" w:customStyle="1" w:styleId="7038387568B14BEABEDFF93FDECC8924">
    <w:name w:val="7038387568B14BEABEDFF93FDECC8924"/>
  </w:style>
  <w:style w:type="paragraph" w:customStyle="1" w:styleId="FD72D658C22847A6B0DF3C5F4846EA39">
    <w:name w:val="FD72D658C22847A6B0DF3C5F4846EA39"/>
  </w:style>
  <w:style w:type="paragraph" w:customStyle="1" w:styleId="6EB09FE3CA1E4682B3BF3C819F53CBD0">
    <w:name w:val="6EB09FE3CA1E4682B3BF3C819F53CBD0"/>
  </w:style>
  <w:style w:type="paragraph" w:customStyle="1" w:styleId="8A6D44F244E748F99357A06FD6C5EA3A">
    <w:name w:val="8A6D44F244E748F99357A06FD6C5EA3A"/>
  </w:style>
  <w:style w:type="paragraph" w:customStyle="1" w:styleId="5361F2B7E0894A40BD6E7173ED4148C2">
    <w:name w:val="5361F2B7E0894A40BD6E7173ED4148C2"/>
  </w:style>
  <w:style w:type="paragraph" w:customStyle="1" w:styleId="76169FC0041141CCA403E28BEBBC6D5D">
    <w:name w:val="76169FC0041141CCA403E28BEBBC6D5D"/>
  </w:style>
  <w:style w:type="paragraph" w:customStyle="1" w:styleId="B4962E3A809246F494DEF563FA41297E">
    <w:name w:val="B4962E3A809246F494DEF563FA41297E"/>
  </w:style>
  <w:style w:type="paragraph" w:customStyle="1" w:styleId="1431C33F8C1840199405D3D910FF7D4A">
    <w:name w:val="1431C33F8C1840199405D3D910FF7D4A"/>
  </w:style>
  <w:style w:type="paragraph" w:customStyle="1" w:styleId="8550A0AFB38544A79B5FC094124F52B9">
    <w:name w:val="8550A0AFB38544A79B5FC094124F52B9"/>
  </w:style>
  <w:style w:type="paragraph" w:customStyle="1" w:styleId="7EDBE2B78E5A433E9A8BC8505404AC96">
    <w:name w:val="7EDBE2B78E5A433E9A8BC8505404AC96"/>
  </w:style>
  <w:style w:type="paragraph" w:customStyle="1" w:styleId="679F90FB083B423B8D8DD0E087DA976F">
    <w:name w:val="679F90FB083B423B8D8DD0E087DA976F"/>
  </w:style>
  <w:style w:type="paragraph" w:customStyle="1" w:styleId="E4BEA74651BE4BD4A090C32E076AB43D">
    <w:name w:val="E4BEA74651BE4BD4A090C32E076AB43D"/>
  </w:style>
  <w:style w:type="paragraph" w:customStyle="1" w:styleId="8C4012ABD51B4EC18D501D1503A6BEBC">
    <w:name w:val="8C4012ABD51B4EC18D501D1503A6BEBC"/>
  </w:style>
  <w:style w:type="paragraph" w:customStyle="1" w:styleId="DE6DD013B76A4CB4B3FEC200FAB952F5">
    <w:name w:val="DE6DD013B76A4CB4B3FEC200FAB952F5"/>
  </w:style>
  <w:style w:type="paragraph" w:customStyle="1" w:styleId="CD9A4195F0C141A186BA62E0B080EE70">
    <w:name w:val="CD9A4195F0C141A186BA62E0B080EE70"/>
  </w:style>
  <w:style w:type="paragraph" w:customStyle="1" w:styleId="1E38AA837B5B4D9E86B24648B16E1174">
    <w:name w:val="1E38AA837B5B4D9E86B24648B16E1174"/>
  </w:style>
  <w:style w:type="paragraph" w:customStyle="1" w:styleId="E1DD7DFE98F74D98962B123200CA1FCC">
    <w:name w:val="E1DD7DFE98F74D98962B123200CA1FCC"/>
  </w:style>
  <w:style w:type="paragraph" w:customStyle="1" w:styleId="FC9829E6D24F45D4A1C3134BD4470E65">
    <w:name w:val="FC9829E6D24F45D4A1C3134BD4470E65"/>
  </w:style>
  <w:style w:type="paragraph" w:customStyle="1" w:styleId="3D65BFB04B2447A0BC7FCAD8C06F1127">
    <w:name w:val="3D65BFB04B2447A0BC7FCAD8C06F1127"/>
  </w:style>
  <w:style w:type="paragraph" w:customStyle="1" w:styleId="1999893A9D1440219534EF4242595F28">
    <w:name w:val="1999893A9D1440219534EF4242595F28"/>
  </w:style>
  <w:style w:type="paragraph" w:customStyle="1" w:styleId="9B563937455B433BA67BEED5DA2D9119">
    <w:name w:val="9B563937455B433BA67BEED5DA2D9119"/>
  </w:style>
  <w:style w:type="paragraph" w:customStyle="1" w:styleId="3AC02956C80A44BAB9DE9060D87CC3B1">
    <w:name w:val="3AC02956C80A44BAB9DE9060D87CC3B1"/>
  </w:style>
  <w:style w:type="paragraph" w:customStyle="1" w:styleId="F020494AC50D42CD85E79DEC8FF6FE7F">
    <w:name w:val="F020494AC50D42CD85E79DEC8FF6FE7F"/>
  </w:style>
  <w:style w:type="paragraph" w:customStyle="1" w:styleId="AD16174589714BE29D603947F8C9983B">
    <w:name w:val="AD16174589714BE29D603947F8C99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4BABB95FC6F419A2664974078A62A" ma:contentTypeVersion="8" ma:contentTypeDescription="Create a new document." ma:contentTypeScope="" ma:versionID="ab4a5ea69296dff4a57a70e9170d4759">
  <xsd:schema xmlns:xsd="http://www.w3.org/2001/XMLSchema" xmlns:xs="http://www.w3.org/2001/XMLSchema" xmlns:p="http://schemas.microsoft.com/office/2006/metadata/properties" xmlns:ns3="fddd1205-264c-4f08-b8c5-06b45475a3d7" targetNamespace="http://schemas.microsoft.com/office/2006/metadata/properties" ma:root="true" ma:fieldsID="4afaad87f6ba82df5819f21e5db0793f" ns3:_="">
    <xsd:import namespace="fddd1205-264c-4f08-b8c5-06b45475a3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d1205-264c-4f08-b8c5-06b45475a3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fddd1205-264c-4f08-b8c5-06b45475a3d7" xsi:nil="true"/>
  </documentManagement>
</p:properties>
</file>

<file path=customXml/itemProps1.xml><?xml version="1.0" encoding="utf-8"?>
<ds:datastoreItem xmlns:ds="http://schemas.openxmlformats.org/officeDocument/2006/customXml" ds:itemID="{D3236EA0-1136-4F91-BBA4-9EC49A20A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d1205-264c-4f08-b8c5-06b45475a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fddd1205-264c-4f08-b8c5-06b45475a3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Technology</dc:subject>
  <dc:creator/>
  <cp:keywords/>
  <dc:description/>
  <cp:lastModifiedBy/>
  <cp:revision>1</cp:revision>
  <dcterms:created xsi:type="dcterms:W3CDTF">2020-02-25T19:15:00Z</dcterms:created>
  <dcterms:modified xsi:type="dcterms:W3CDTF">2020-02-26T00:44:00Z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0x010100DA04BABB95FC6F419A2664974078A62A</vt:lpwstr>
  </property>
</Properties>
</file>